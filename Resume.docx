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05D48FA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5A740423D3072C42A6F69CE5E28DA92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96485CD" w14:textId="137E9350" w:rsidR="00B93310" w:rsidRPr="005152F2" w:rsidRDefault="00A964D9" w:rsidP="003856C9">
                <w:pPr>
                  <w:pStyle w:val="Heading1"/>
                </w:pPr>
                <w:r>
                  <w:rPr>
                    <w:rFonts w:ascii="Calibri" w:hAnsi="Calibri" w:cs="Calibri"/>
                  </w:rPr>
                  <w:t>yaroslav</w:t>
                </w:r>
                <w:r>
                  <w:t xml:space="preserve"> </w:t>
                </w:r>
                <w:r>
                  <w:rPr>
                    <w:rFonts w:ascii="Calibri" w:hAnsi="Calibri" w:cs="Calibri"/>
                  </w:rPr>
                  <w:t>Koval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5012C42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06DD1B4" w14:textId="77777777" w:rsidR="00441EB9" w:rsidRPr="00A964D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7111645" wp14:editId="259025E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AF77A0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5CB8C8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AFAE261" w14:textId="52E728E3" w:rsidR="00441EB9" w:rsidRDefault="00A964D9" w:rsidP="00441EB9">
                  <w:pPr>
                    <w:pStyle w:val="Heading3"/>
                  </w:pPr>
                  <w:r>
                    <w:t>yaroslav@koval.page</w:t>
                  </w:r>
                </w:p>
              </w:tc>
            </w:tr>
            <w:tr w:rsidR="00441EB9" w:rsidRPr="005152F2" w14:paraId="10899AE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CDA5F5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60B5B79" wp14:editId="1CC1062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5B11C9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002163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0940A8" w14:textId="79C5ADA5" w:rsidR="00441EB9" w:rsidRDefault="00A964D9" w:rsidP="00441EB9">
                  <w:pPr>
                    <w:pStyle w:val="Heading3"/>
                  </w:pPr>
                  <w:r>
                    <w:rPr>
                      <w:rFonts w:ascii="Helvetica Neue" w:hAnsi="Helvetica Neue" w:cs="Helvetica Neue"/>
                      <w:sz w:val="26"/>
                      <w:szCs w:val="26"/>
                      <w:lang w:val="en-GB"/>
                    </w:rPr>
                    <w:t>+48787278357</w:t>
                  </w:r>
                </w:p>
              </w:tc>
            </w:tr>
            <w:tr w:rsidR="00441EB9" w:rsidRPr="005152F2" w14:paraId="50CF61E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1C1E9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415CDCD" wp14:editId="4384FDD3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29D230B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251E54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EEC825C" w14:textId="16267911" w:rsidR="00441EB9" w:rsidRDefault="00A964D9" w:rsidP="00441EB9">
                  <w:pPr>
                    <w:pStyle w:val="Heading3"/>
                  </w:pPr>
                  <w:r w:rsidRPr="00A964D9">
                    <w:t>linkedin.koval.page</w:t>
                  </w:r>
                </w:p>
              </w:tc>
            </w:tr>
            <w:tr w:rsidR="00441EB9" w:rsidRPr="005152F2" w14:paraId="23E0FFC8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AD5B72C" w14:textId="38475831" w:rsidR="00441EB9" w:rsidRPr="00441EB9" w:rsidRDefault="00F471C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F471C6">
                    <w:t>yaroslav.koval.page</w:t>
                  </w:r>
                </w:p>
              </w:tc>
            </w:tr>
            <w:tr w:rsidR="005A7E57" w:rsidRPr="005152F2" w14:paraId="4313645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9C16B9C" w14:textId="77777777" w:rsidR="002C77B9" w:rsidRDefault="009C607E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096A82AF2C8384C9E30BE33A04210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5C49EBE1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00A6503" wp14:editId="09D20A5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15CE7B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48ECF3" w14:textId="77777777" w:rsidR="00F471C6" w:rsidRDefault="00F471C6" w:rsidP="00F471C6">
                  <w:r>
                    <w:t xml:space="preserve">My name is </w:t>
                  </w:r>
                  <w:proofErr w:type="spellStart"/>
                  <w:r>
                    <w:t>Yaroslav</w:t>
                  </w:r>
                  <w:proofErr w:type="spellEnd"/>
                  <w:r>
                    <w:t xml:space="preserve">, I'm 17 years old. I was born in Ukraine. From 2016 till </w:t>
                  </w:r>
                  <w:proofErr w:type="gramStart"/>
                  <w:r>
                    <w:t>2022  I</w:t>
                  </w:r>
                  <w:proofErr w:type="gramEnd"/>
                  <w:r>
                    <w:t xml:space="preserve"> am working and studying in IT-technologies.</w:t>
                  </w:r>
                </w:p>
                <w:p w14:paraId="20B72954" w14:textId="77777777" w:rsidR="00F471C6" w:rsidRDefault="00F471C6" w:rsidP="00F471C6">
                  <w:r>
                    <w:t>Now I am in Poland and want to find a job in IT.</w:t>
                  </w:r>
                </w:p>
                <w:p w14:paraId="1AEAF706" w14:textId="2DB94984" w:rsidR="00F471C6" w:rsidRPr="00F471C6" w:rsidRDefault="00F471C6" w:rsidP="00F471C6">
                  <w:r>
                    <w:t xml:space="preserve"> I am responsible, </w:t>
                  </w:r>
                  <w:proofErr w:type="spellStart"/>
                  <w:r>
                    <w:t>concenrate</w:t>
                  </w:r>
                  <w:proofErr w:type="spellEnd"/>
                  <w:r>
                    <w:t xml:space="preserve">, fast to study, tolerant human. If you need effective and quality </w:t>
                  </w:r>
                  <w:proofErr w:type="spellStart"/>
                  <w:r>
                    <w:t>persone</w:t>
                  </w:r>
                  <w:proofErr w:type="spellEnd"/>
                  <w:r>
                    <w:t xml:space="preserve"> I am sure you that you </w:t>
                  </w:r>
                  <w:proofErr w:type="spellStart"/>
                  <w:r>
                    <w:t>wood</w:t>
                  </w:r>
                  <w:proofErr w:type="spellEnd"/>
                  <w:r>
                    <w:t xml:space="preserve"> like to work </w:t>
                  </w:r>
                  <w:proofErr w:type="gramStart"/>
                  <w:r>
                    <w:t>with  me</w:t>
                  </w:r>
                  <w:proofErr w:type="gramEnd"/>
                  <w:r>
                    <w:t xml:space="preserve"> on team.</w:t>
                  </w:r>
                </w:p>
              </w:tc>
            </w:tr>
            <w:tr w:rsidR="00463463" w:rsidRPr="005152F2" w14:paraId="3C7BD7FA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9FC47AC" w14:textId="77777777" w:rsidR="005A7E57" w:rsidRDefault="009C607E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7DE60ABFDE9854BB122FDD6E5E8F4D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3E567FEE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9E48FAA" wp14:editId="30684C98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FD8BDB4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7769D43" w14:textId="53F54055" w:rsidR="00463463" w:rsidRPr="005152F2" w:rsidRDefault="00C5352E" w:rsidP="00463463">
                  <w:r w:rsidRPr="00C5352E">
                    <w:t xml:space="preserve">I have skills in back-end, Python, vanilla - JS, CSS, HTML, HTTP-protocol. Frameworks - Flask or Django and </w:t>
                  </w:r>
                  <w:proofErr w:type="spellStart"/>
                  <w:r w:rsidRPr="00C5352E">
                    <w:t>etc</w:t>
                  </w:r>
                  <w:proofErr w:type="spellEnd"/>
                  <w:r w:rsidRPr="00C5352E">
                    <w:t xml:space="preserve"> REST API.</w:t>
                  </w:r>
                </w:p>
              </w:tc>
            </w:tr>
          </w:tbl>
          <w:p w14:paraId="761953FB" w14:textId="77777777" w:rsidR="00B93310" w:rsidRPr="005152F2" w:rsidRDefault="00B93310" w:rsidP="003856C9"/>
        </w:tc>
        <w:tc>
          <w:tcPr>
            <w:tcW w:w="723" w:type="dxa"/>
          </w:tcPr>
          <w:p w14:paraId="44B7ACEF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434631D0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5722444" w14:textId="77777777" w:rsidR="008F6337" w:rsidRPr="005152F2" w:rsidRDefault="009C607E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1FDED1B7D964C45A934D3A1872E59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16E61D92" w14:textId="77777777" w:rsidR="008F6337" w:rsidRPr="0043426C" w:rsidRDefault="009C607E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542E0EC9B4739C4FA56DF2578F640A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4B624129" w14:textId="77777777" w:rsidR="00C5352E" w:rsidRDefault="00C5352E" w:rsidP="00C5352E">
                  <w:r>
                    <w:t xml:space="preserve"> </w:t>
                  </w:r>
                  <w:r>
                    <w:t xml:space="preserve">I am studying </w:t>
                  </w:r>
                  <w:proofErr w:type="gramStart"/>
                  <w:r>
                    <w:t>myself,</w:t>
                  </w:r>
                  <w:proofErr w:type="gramEnd"/>
                  <w:r>
                    <w:t xml:space="preserve"> I have my own projects you can checking them by link under the text.</w:t>
                  </w:r>
                </w:p>
                <w:p w14:paraId="136A9871" w14:textId="77777777" w:rsidR="00C5352E" w:rsidRDefault="00C5352E" w:rsidP="00C5352E"/>
                <w:p w14:paraId="1C30C66F" w14:textId="7B66D2A8" w:rsidR="008F6337" w:rsidRPr="00C5352E" w:rsidRDefault="00C5352E" w:rsidP="00C5352E">
                  <w:r>
                    <w:t>https://github.com/koval01</w:t>
                  </w:r>
                </w:p>
                <w:p w14:paraId="6F1CE9E7" w14:textId="404DBB43" w:rsidR="008F6337" w:rsidRDefault="008F6337" w:rsidP="00832F81"/>
              </w:tc>
            </w:tr>
            <w:tr w:rsidR="008F6337" w14:paraId="450B5119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6F1CBCE" w14:textId="77777777" w:rsidR="008F6337" w:rsidRPr="005152F2" w:rsidRDefault="009C607E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5EC9F58F7587743915D1534D7A20F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B34C6BD43341D049B2C2A30EE801145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5249679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p w14:paraId="31F5FD83" w14:textId="4095809E" w:rsidR="008F6337" w:rsidRDefault="00867214" w:rsidP="007B2F5C">
                  <w:r w:rsidRPr="00867214">
                    <w:t xml:space="preserve">I had finished school in </w:t>
                  </w:r>
                  <w:proofErr w:type="gramStart"/>
                  <w:r w:rsidRPr="00867214">
                    <w:t>Ukraine</w:t>
                  </w:r>
                  <w:proofErr w:type="gramEnd"/>
                  <w:r w:rsidRPr="00867214">
                    <w:t xml:space="preserve"> and I had finished technical college in Ukraine. </w:t>
                  </w:r>
                  <w:proofErr w:type="spellStart"/>
                  <w:r w:rsidRPr="00867214">
                    <w:t>i</w:t>
                  </w:r>
                  <w:proofErr w:type="spellEnd"/>
                  <w:r w:rsidRPr="00867214">
                    <w:t xml:space="preserve"> will study in Poland in IT-course.</w:t>
                  </w:r>
                </w:p>
              </w:tc>
            </w:tr>
            <w:tr w:rsidR="008F6337" w14:paraId="319D4D70" w14:textId="77777777" w:rsidTr="00B85871">
              <w:tc>
                <w:tcPr>
                  <w:tcW w:w="5191" w:type="dxa"/>
                </w:tcPr>
                <w:p w14:paraId="5E3302FF" w14:textId="61F6AF8E" w:rsidR="008F6337" w:rsidRPr="005152F2" w:rsidRDefault="00867214" w:rsidP="008F6337">
                  <w:pPr>
                    <w:pStyle w:val="Heading2"/>
                  </w:pPr>
                  <w:r>
                    <w:t>Languages</w:t>
                  </w:r>
                </w:p>
                <w:p w14:paraId="6606E573" w14:textId="665DC06C" w:rsidR="008F6337" w:rsidRDefault="00867214" w:rsidP="008F6337">
                  <w:proofErr w:type="gramStart"/>
                  <w:r w:rsidRPr="00867214">
                    <w:t>Native</w:t>
                  </w:r>
                  <w:proofErr w:type="gramEnd"/>
                  <w:r w:rsidRPr="00867214">
                    <w:t xml:space="preserve"> speak Ukrainian and Russia. Basic reading and understand English</w:t>
                  </w:r>
                </w:p>
              </w:tc>
            </w:tr>
          </w:tbl>
          <w:p w14:paraId="7AB0814C" w14:textId="77777777" w:rsidR="008F6337" w:rsidRPr="005152F2" w:rsidRDefault="008F6337" w:rsidP="003856C9"/>
        </w:tc>
      </w:tr>
    </w:tbl>
    <w:p w14:paraId="75C58F23" w14:textId="77777777" w:rsidR="00E941EF" w:rsidRDefault="00E941EF" w:rsidP="0019561F">
      <w:pPr>
        <w:pStyle w:val="NoSpacing"/>
      </w:pPr>
    </w:p>
    <w:sectPr w:rsidR="00E941EF" w:rsidSect="00FA6B78">
      <w:headerReference w:type="default" r:id="rId7"/>
      <w:footerReference w:type="default" r:id="rId8"/>
      <w:headerReference w:type="first" r:id="rId9"/>
      <w:footerReference w:type="first" r:id="rId10"/>
      <w:pgSz w:w="12240" w:h="2016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C8F3" w14:textId="77777777" w:rsidR="009C607E" w:rsidRDefault="009C607E" w:rsidP="003856C9">
      <w:pPr>
        <w:spacing w:after="0" w:line="240" w:lineRule="auto"/>
      </w:pPr>
      <w:r>
        <w:separator/>
      </w:r>
    </w:p>
  </w:endnote>
  <w:endnote w:type="continuationSeparator" w:id="0">
    <w:p w14:paraId="3D4933D5" w14:textId="77777777" w:rsidR="009C607E" w:rsidRDefault="009C607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97A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6C3500D" wp14:editId="7DE2CD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11584940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A2430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074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1D1E0CA" wp14:editId="1BA990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11584940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B3027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4736" w14:textId="77777777" w:rsidR="009C607E" w:rsidRDefault="009C607E" w:rsidP="003856C9">
      <w:pPr>
        <w:spacing w:after="0" w:line="240" w:lineRule="auto"/>
      </w:pPr>
      <w:r>
        <w:separator/>
      </w:r>
    </w:p>
  </w:footnote>
  <w:footnote w:type="continuationSeparator" w:id="0">
    <w:p w14:paraId="524E1615" w14:textId="77777777" w:rsidR="009C607E" w:rsidRDefault="009C607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F4B15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F4BA8A4" wp14:editId="649156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549910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F7B7A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8D0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E9EC5F" wp14:editId="291DA8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549910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91863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D9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67214"/>
    <w:rsid w:val="008C7CA2"/>
    <w:rsid w:val="008F6337"/>
    <w:rsid w:val="009C607E"/>
    <w:rsid w:val="00A42F91"/>
    <w:rsid w:val="00A964D9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5352E"/>
    <w:rsid w:val="00CE6306"/>
    <w:rsid w:val="00D02002"/>
    <w:rsid w:val="00D11C4D"/>
    <w:rsid w:val="00D5067A"/>
    <w:rsid w:val="00DC79BB"/>
    <w:rsid w:val="00E34D58"/>
    <w:rsid w:val="00E941EF"/>
    <w:rsid w:val="00EB1C1B"/>
    <w:rsid w:val="00F471C6"/>
    <w:rsid w:val="00F56435"/>
    <w:rsid w:val="00FA07AA"/>
    <w:rsid w:val="00FA6B78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8F4EF8F"/>
  <w15:chartTrackingRefBased/>
  <w15:docId w15:val="{3558507E-F050-9946-8F74-8C19A9D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roslav.koval/Library/Containers/com.microsoft.Word/Data/Library/Application%20Support/Microsoft/Office/16.0/DTS/en-GB%7bFCD17749-ADEA-DD44-99AD-78579305DEE7%7d/%7bE68B275A-A894-EE4A-BFB1-FF8161BF275A%7dtf1639274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740423D3072C42A6F69CE5E28DA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192C-03F9-3246-AA46-31B85E6797E0}"/>
      </w:docPartPr>
      <w:docPartBody>
        <w:p w:rsidR="00000000" w:rsidRDefault="005552B9">
          <w:pPr>
            <w:pStyle w:val="5A740423D3072C42A6F69CE5E28DA92C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1096A82AF2C8384C9E30BE33A0421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6830-B1E4-3049-B498-ADA36395E451}"/>
      </w:docPartPr>
      <w:docPartBody>
        <w:p w:rsidR="00000000" w:rsidRDefault="005552B9">
          <w:pPr>
            <w:pStyle w:val="1096A82AF2C8384C9E30BE33A04210C6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07DE60ABFDE9854BB122FDD6E5E8F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9310F-00B6-6243-9005-6A7ACC4A7F86}"/>
      </w:docPartPr>
      <w:docPartBody>
        <w:p w:rsidR="00000000" w:rsidRDefault="005552B9">
          <w:pPr>
            <w:pStyle w:val="07DE60ABFDE9854BB122FDD6E5E8F4DF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51FDED1B7D964C45A934D3A1872E5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B9B9-382E-A744-BDF2-5896013EB903}"/>
      </w:docPartPr>
      <w:docPartBody>
        <w:p w:rsidR="00000000" w:rsidRDefault="005552B9">
          <w:pPr>
            <w:pStyle w:val="51FDED1B7D964C45A934D3A1872E59C8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542E0EC9B4739C4FA56DF2578F64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D1B46-1D89-BD47-AF0A-588B8A66ED70}"/>
      </w:docPartPr>
      <w:docPartBody>
        <w:p w:rsidR="00000000" w:rsidRDefault="005552B9">
          <w:pPr>
            <w:pStyle w:val="542E0EC9B4739C4FA56DF2578F640AC6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35EC9F58F7587743915D1534D7A2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449F1-90FB-F241-8DBD-D220C05C5667}"/>
      </w:docPartPr>
      <w:docPartBody>
        <w:p w:rsidR="00000000" w:rsidRDefault="005552B9">
          <w:pPr>
            <w:pStyle w:val="35EC9F58F7587743915D1534D7A20F08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B34C6BD43341D049B2C2A30EE801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D9DC-9205-674D-ADE6-F5FC332C43F3}"/>
      </w:docPartPr>
      <w:docPartBody>
        <w:p w:rsidR="00000000" w:rsidRDefault="005552B9">
          <w:pPr>
            <w:pStyle w:val="B34C6BD43341D049B2C2A30EE8011459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9"/>
    <w:rsid w:val="0055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740423D3072C42A6F69CE5E28DA92C">
    <w:name w:val="5A740423D3072C42A6F69CE5E28DA92C"/>
  </w:style>
  <w:style w:type="paragraph" w:customStyle="1" w:styleId="A4270E14BA33CA4CAD7ABEE5B0B69F41">
    <w:name w:val="A4270E14BA33CA4CAD7ABEE5B0B69F41"/>
  </w:style>
  <w:style w:type="paragraph" w:customStyle="1" w:styleId="EDCB17445ADED54DA3407D077F009D48">
    <w:name w:val="EDCB17445ADED54DA3407D077F009D48"/>
  </w:style>
  <w:style w:type="paragraph" w:customStyle="1" w:styleId="ABA3895A774F694A864C16D966B8E630">
    <w:name w:val="ABA3895A774F694A864C16D966B8E630"/>
  </w:style>
  <w:style w:type="paragraph" w:customStyle="1" w:styleId="294E7BEB39AB7A419B7C7D27B27B3030">
    <w:name w:val="294E7BEB39AB7A419B7C7D27B27B3030"/>
  </w:style>
  <w:style w:type="paragraph" w:customStyle="1" w:styleId="1096A82AF2C8384C9E30BE33A04210C6">
    <w:name w:val="1096A82AF2C8384C9E30BE33A04210C6"/>
  </w:style>
  <w:style w:type="paragraph" w:customStyle="1" w:styleId="012DB7EC45F8B74591C0FBE2E8401D57">
    <w:name w:val="012DB7EC45F8B74591C0FBE2E8401D57"/>
  </w:style>
  <w:style w:type="paragraph" w:customStyle="1" w:styleId="07DE60ABFDE9854BB122FDD6E5E8F4DF">
    <w:name w:val="07DE60ABFDE9854BB122FDD6E5E8F4DF"/>
  </w:style>
  <w:style w:type="paragraph" w:customStyle="1" w:styleId="CB43E4D16970ED4C9C49A372AA832CED">
    <w:name w:val="CB43E4D16970ED4C9C49A372AA832CED"/>
  </w:style>
  <w:style w:type="paragraph" w:customStyle="1" w:styleId="51FDED1B7D964C45A934D3A1872E59C8">
    <w:name w:val="51FDED1B7D964C45A934D3A1872E59C8"/>
  </w:style>
  <w:style w:type="paragraph" w:customStyle="1" w:styleId="542E0EC9B4739C4FA56DF2578F640AC6">
    <w:name w:val="542E0EC9B4739C4FA56DF2578F640AC6"/>
  </w:style>
  <w:style w:type="paragraph" w:customStyle="1" w:styleId="B91AE0352CA5EE4C9FDEA4DE2DCA372B">
    <w:name w:val="B91AE0352CA5EE4C9FDEA4DE2DCA372B"/>
  </w:style>
  <w:style w:type="paragraph" w:customStyle="1" w:styleId="D79C4F1EB56215408BA3F98FB3E421BD">
    <w:name w:val="D79C4F1EB56215408BA3F98FB3E421BD"/>
  </w:style>
  <w:style w:type="paragraph" w:customStyle="1" w:styleId="B88F66A58C82D44AAC6F79745227CDFC">
    <w:name w:val="B88F66A58C82D44AAC6F79745227CDFC"/>
  </w:style>
  <w:style w:type="paragraph" w:customStyle="1" w:styleId="B55734088ED89F40B60A5FFE047E491B">
    <w:name w:val="B55734088ED89F40B60A5FFE047E491B"/>
  </w:style>
  <w:style w:type="paragraph" w:customStyle="1" w:styleId="93DA9002086DC64E9A23C818102D2D6D">
    <w:name w:val="93DA9002086DC64E9A23C818102D2D6D"/>
  </w:style>
  <w:style w:type="paragraph" w:customStyle="1" w:styleId="35EC9F58F7587743915D1534D7A20F08">
    <w:name w:val="35EC9F58F7587743915D1534D7A20F08"/>
  </w:style>
  <w:style w:type="paragraph" w:customStyle="1" w:styleId="B34C6BD43341D049B2C2A30EE8011459">
    <w:name w:val="B34C6BD43341D049B2C2A30EE8011459"/>
  </w:style>
  <w:style w:type="paragraph" w:customStyle="1" w:styleId="A23954863952F04F90576293F6666A80">
    <w:name w:val="A23954863952F04F90576293F6666A80"/>
  </w:style>
  <w:style w:type="paragraph" w:customStyle="1" w:styleId="89BBC70C264BEE478147D31205D95C9B">
    <w:name w:val="89BBC70C264BEE478147D31205D95C9B"/>
  </w:style>
  <w:style w:type="paragraph" w:customStyle="1" w:styleId="5157AA88FE3F664E89B33CBBAD06AFC3">
    <w:name w:val="5157AA88FE3F664E89B33CBBAD06AFC3"/>
  </w:style>
  <w:style w:type="paragraph" w:customStyle="1" w:styleId="7FB4DB6FFBBC8441A10B655CEC0A845F">
    <w:name w:val="7FB4DB6FFBBC8441A10B655CEC0A8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6AEBFC7-5F84-754C-91ED-AAF368D7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Koval</dc:creator>
  <cp:keywords/>
  <dc:description/>
  <cp:lastModifiedBy>Ярослав Коваль</cp:lastModifiedBy>
  <cp:revision>1</cp:revision>
  <dcterms:created xsi:type="dcterms:W3CDTF">2022-03-06T10:49:00Z</dcterms:created>
  <dcterms:modified xsi:type="dcterms:W3CDTF">2022-03-06T11:36:00Z</dcterms:modified>
</cp:coreProperties>
</file>